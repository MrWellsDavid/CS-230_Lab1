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68E9E" w14:textId="41132ED4" w:rsidR="004D6B86" w:rsidRDefault="00451638">
      <w:pPr>
        <w:pStyle w:val="Title"/>
      </w:pPr>
      <w:r>
        <w:t xml:space="preserve">Lab 1: </w:t>
      </w:r>
    </w:p>
    <w:p w14:paraId="13CA245C" w14:textId="7931F9FC" w:rsidR="004D6B86" w:rsidRDefault="00FB2955">
      <w:pPr>
        <w:pStyle w:val="Title2"/>
      </w:pPr>
      <w:r>
        <w:t>David E. Wells</w:t>
      </w:r>
      <w:r w:rsidR="008D570C">
        <w:t>, Jacob Rush</w:t>
      </w:r>
    </w:p>
    <w:p w14:paraId="4CE1928C" w14:textId="49AABE88" w:rsidR="004D6B86" w:rsidRDefault="00FB2955">
      <w:pPr>
        <w:pStyle w:val="Title2"/>
      </w:pPr>
      <w:r>
        <w:t>CS-230 Data Structures</w:t>
      </w:r>
    </w:p>
    <w:p w14:paraId="4E90390E" w14:textId="1B559BE4" w:rsidR="004D6B86" w:rsidRPr="00A4757D" w:rsidRDefault="004D6B86"/>
    <w:p w14:paraId="034EB479" w14:textId="77777777" w:rsidR="00DA47B0" w:rsidRDefault="00DA47B0" w:rsidP="00DA47B0">
      <w:pPr>
        <w:pStyle w:val="Heading1"/>
      </w:pPr>
      <w:r>
        <w:t>Introduction</w:t>
      </w:r>
    </w:p>
    <w:p w14:paraId="1AC2EFBF" w14:textId="21CBA98D" w:rsidR="00DA47B0" w:rsidRDefault="00A02BEE" w:rsidP="00DA47B0">
      <w:pPr>
        <w:rPr>
          <w:rStyle w:val="Emphasis"/>
          <w:i w:val="0"/>
          <w:iCs w:val="0"/>
        </w:rPr>
      </w:pPr>
      <w:r>
        <w:rPr>
          <w:color w:val="auto"/>
        </w:rPr>
        <w:t xml:space="preserve">In this lab we where tasked with creating a program that </w:t>
      </w:r>
      <w:r w:rsidRPr="00A02BEE">
        <w:rPr>
          <w:color w:val="auto"/>
        </w:rPr>
        <w:t>allows the user to initially enter information on 4 students and 10 courses.</w:t>
      </w:r>
      <w:bookmarkStart w:id="0" w:name="_GoBack"/>
      <w:bookmarkEnd w:id="0"/>
    </w:p>
    <w:p w14:paraId="5BD74A32" w14:textId="77777777" w:rsidR="00DA47B0" w:rsidRPr="00DA47B0" w:rsidRDefault="00DA47B0" w:rsidP="00DA47B0"/>
    <w:p w14:paraId="2CC3D319" w14:textId="6D463D26" w:rsidR="00DA47B0" w:rsidRDefault="00DA47B0" w:rsidP="00DA47B0">
      <w:pPr>
        <w:pStyle w:val="Heading2"/>
      </w:pPr>
      <w:r>
        <w:t>Procedure/Methodology</w:t>
      </w:r>
    </w:p>
    <w:p w14:paraId="0A80748A" w14:textId="3D5BC80A" w:rsidR="00805DB0" w:rsidRDefault="00805DB0" w:rsidP="00DA47B0"/>
    <w:p w14:paraId="168C29CC" w14:textId="1A2C469C" w:rsidR="004E5469" w:rsidRDefault="004E5469" w:rsidP="004E5469"/>
    <w:p w14:paraId="6186D429" w14:textId="77777777" w:rsidR="004E5469" w:rsidRDefault="004E5469" w:rsidP="004E5469">
      <w:pPr>
        <w:pStyle w:val="Heading4"/>
        <w:rPr>
          <w:rStyle w:val="Heading4Char"/>
          <w:b/>
          <w:bCs/>
          <w:i/>
          <w:iCs/>
        </w:rPr>
      </w:pPr>
      <w:r>
        <w:rPr>
          <w:i w:val="0"/>
        </w:rPr>
        <w:t>Analysis</w:t>
      </w:r>
      <w:r>
        <w:rPr>
          <w:rStyle w:val="Heading4Char"/>
        </w:rPr>
        <w:t>.</w:t>
      </w:r>
    </w:p>
    <w:p w14:paraId="6D12F496" w14:textId="0434D349" w:rsidR="004E5469" w:rsidRDefault="004E5469" w:rsidP="004E5469">
      <w:pPr>
        <w:rPr>
          <w:b/>
          <w:bCs/>
        </w:rPr>
      </w:pPr>
      <w:r>
        <w:rPr>
          <w:b/>
          <w:bCs/>
        </w:rPr>
        <w:t>Conclusion</w:t>
      </w:r>
    </w:p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p w14:paraId="65A9B034" w14:textId="3AD6E278" w:rsidR="00097169" w:rsidRDefault="00097169" w:rsidP="00097169">
          <w:pPr>
            <w:pStyle w:val="SectionTitle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39D9B0FA" w14:textId="53CEE598" w:rsidR="00097169" w:rsidRDefault="00805DB0" w:rsidP="00097169">
              <w:pPr>
                <w:pStyle w:val="Bibliography"/>
                <w:rPr>
                  <w:noProof/>
                </w:rPr>
              </w:pPr>
              <w:r>
                <w:t>Professor Andrew Mehri</w:t>
              </w:r>
              <w:r w:rsidR="004E5469">
                <w:t>’s class files</w:t>
              </w:r>
            </w:p>
            <w:p w14:paraId="6F674AD9" w14:textId="1EC8DEEC" w:rsidR="00097169" w:rsidRDefault="004E5469" w:rsidP="00097169">
              <w:pPr>
                <w:pStyle w:val="Bibliography"/>
              </w:pPr>
              <w:r>
                <w:t>David Wells C++ class notes</w:t>
              </w:r>
            </w:p>
            <w:p w14:paraId="68AF537A" w14:textId="77777777" w:rsidR="00097169" w:rsidRDefault="00526AD0"/>
          </w:sdtContent>
        </w:sdt>
      </w:sdtContent>
    </w:sdt>
    <w:p w14:paraId="292257D9" w14:textId="77777777" w:rsidR="004D6B86" w:rsidRDefault="00345333">
      <w:pPr>
        <w:pStyle w:val="SectionTitle"/>
      </w:pPr>
      <w:r>
        <w:lastRenderedPageBreak/>
        <w:t>Footnotes</w:t>
      </w:r>
    </w:p>
    <w:sdt>
      <w:sdtPr>
        <w:alias w:val="Enter footnotes:"/>
        <w:tag w:val="Enter footnotes:"/>
        <w:id w:val="1383603944"/>
        <w:placeholder>
          <w:docPart w:val="3BE5DD9D053840CB9156D2CC99A48346"/>
        </w:placeholder>
        <w:temporary/>
        <w:showingPlcHdr/>
        <w15:appearance w15:val="hidden"/>
      </w:sdtPr>
      <w:sdtEndPr/>
      <w:sdtContent>
        <w:p w14:paraId="2590E238" w14:textId="77777777" w:rsidR="0061747E" w:rsidRPr="0061747E" w:rsidRDefault="0061747E" w:rsidP="0061747E">
          <w:r>
            <w:rPr>
              <w:rStyle w:val="FootnoteReference"/>
            </w:rPr>
            <w:t>1</w:t>
          </w:r>
          <w:r>
            <w:t xml:space="preserve">Add footnotes, if any, on their own page following references. The body of a footnote, such as this example, uses the Normal text style. </w:t>
          </w:r>
          <w:r>
            <w:rPr>
              <w:rStyle w:val="Emphasis"/>
            </w:rPr>
            <w:t>(Note: If you delete this sample footnote, don’t forget to delete its in-text reference as well. That’s at the end of the sample Heading 2 paragraph on the first page of body content in this template.)</w:t>
          </w:r>
        </w:p>
      </w:sdtContent>
    </w:sdt>
    <w:p w14:paraId="424355A3" w14:textId="77777777" w:rsidR="004D6B86" w:rsidRDefault="00345333">
      <w:pPr>
        <w:pStyle w:val="SectionTitle"/>
      </w:pPr>
      <w:r>
        <w:lastRenderedPageBreak/>
        <w:t>Tables</w:t>
      </w:r>
    </w:p>
    <w:p w14:paraId="2C391925" w14:textId="77777777" w:rsidR="004D6B86" w:rsidRDefault="00345333">
      <w:pPr>
        <w:pStyle w:val="NoSpacing"/>
      </w:pPr>
      <w:r>
        <w:t>Table 1</w:t>
      </w:r>
    </w:p>
    <w:sdt>
      <w:sdtPr>
        <w:alias w:val="Enter table title:"/>
        <w:tag w:val="Enter table title:"/>
        <w:id w:val="189722865"/>
        <w:placeholder>
          <w:docPart w:val="22EE9778E2934A73A6506BD2113F014E"/>
        </w:placeholder>
        <w:temporary/>
        <w:showingPlcHdr/>
        <w15:appearance w15:val="hidden"/>
      </w:sdtPr>
      <w:sdtEndPr/>
      <w:sdtContent>
        <w:p w14:paraId="25866C7F" w14:textId="77777777" w:rsidR="004D6B86" w:rsidRPr="0061747E" w:rsidRDefault="0061747E">
          <w:pPr>
            <w:pStyle w:val="NoSpacing"/>
          </w:pPr>
          <w:r>
            <w:rPr>
              <w:rStyle w:val="Emphasis"/>
            </w:rPr>
            <w:t>Table Title</w:t>
          </w:r>
        </w:p>
      </w:sdtContent>
    </w:sdt>
    <w:tbl>
      <w:tblPr>
        <w:tblStyle w:val="APAReport"/>
        <w:tblW w:w="5000" w:type="pct"/>
        <w:tblLook w:val="04A0" w:firstRow="1" w:lastRow="0" w:firstColumn="1" w:lastColumn="0" w:noHBand="0" w:noVBand="1"/>
        <w:tblDescription w:val="Content table"/>
      </w:tblPr>
      <w:tblGrid>
        <w:gridCol w:w="1874"/>
        <w:gridCol w:w="1872"/>
        <w:gridCol w:w="1872"/>
        <w:gridCol w:w="1872"/>
        <w:gridCol w:w="1870"/>
      </w:tblGrid>
      <w:tr w:rsidR="004D6B86" w:rsidRPr="003F7CBD" w14:paraId="09D03CBB" w14:textId="77777777" w:rsidTr="003F7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Enter column heading:"/>
            <w:tag w:val="Enter column heading:"/>
            <w:id w:val="1432168878"/>
            <w:placeholder>
              <w:docPart w:val="5C3573AC87344F38B027BF4220CC8AB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30FD05A0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-1276717647"/>
            <w:placeholder>
              <w:docPart w:val="9A55F01CA2C34C8CBAFB7CF06E32EB9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5CD9B85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1625803293"/>
            <w:placeholder>
              <w:docPart w:val="24FFDCDFDF8444D8B14592BF1053F08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BD439B2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-785037230"/>
            <w:placeholder>
              <w:docPart w:val="229C11F39BA94329A3FA1EC7D6E0BE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7B64F95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  <w:sdt>
          <w:sdtPr>
            <w:alias w:val="Enter column heading:"/>
            <w:tag w:val="Enter column heading:"/>
            <w:id w:val="1625421796"/>
            <w:placeholder>
              <w:docPart w:val="ABC9A526C4574683B86316943CD431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3817F2F4" w14:textId="77777777" w:rsidR="004D6B86" w:rsidRPr="003F7CBD" w:rsidRDefault="000217F5" w:rsidP="003F7CBD">
                <w:r w:rsidRPr="003F7CBD">
                  <w:t>Column Head</w:t>
                </w:r>
              </w:p>
            </w:tc>
          </w:sdtContent>
        </w:sdt>
      </w:tr>
      <w:tr w:rsidR="004D6B86" w:rsidRPr="003F7CBD" w14:paraId="6504474B" w14:textId="77777777" w:rsidTr="003F7CBD">
        <w:sdt>
          <w:sdtPr>
            <w:alias w:val="Enter row heading:"/>
            <w:tag w:val="Enter row heading:"/>
            <w:id w:val="-776103256"/>
            <w:placeholder>
              <w:docPart w:val="4D4D337D62024D4E81516249E504EBB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14B68D5B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807554352"/>
            <w:placeholder>
              <w:docPart w:val="762A293BA99E44F3BE17471AFA35389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3A59911C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280231353"/>
            <w:placeholder>
              <w:docPart w:val="C18CE754E47040B1A0AAECD697F0F50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1920A9BA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1112399134"/>
            <w:placeholder>
              <w:docPart w:val="41DB7BB597454E0E8D234755B2A9127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151C1426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657579400"/>
            <w:placeholder>
              <w:docPart w:val="D5B8042793B74E8FBF6834F2E2CE0E9B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13DA588" w14:textId="77777777" w:rsidR="004D6B86" w:rsidRPr="003F7CBD" w:rsidRDefault="000217F5" w:rsidP="003F7CBD">
                <w:r w:rsidRPr="003F7CBD">
                  <w:t>123</w:t>
                </w:r>
              </w:p>
            </w:tc>
          </w:sdtContent>
        </w:sdt>
      </w:tr>
      <w:tr w:rsidR="004D6B86" w:rsidRPr="003F7CBD" w14:paraId="230B8C75" w14:textId="77777777" w:rsidTr="003F7CBD">
        <w:sdt>
          <w:sdtPr>
            <w:alias w:val="Enter row heading:"/>
            <w:tag w:val="Enter row heading:"/>
            <w:id w:val="1647709309"/>
            <w:placeholder>
              <w:docPart w:val="151DA55DAE9B424E904CC7B753E808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702FEFDF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318473272"/>
            <w:placeholder>
              <w:docPart w:val="44F60EEBCBFF4FB3AA927CE2A0FC41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A121FDD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692734143"/>
            <w:placeholder>
              <w:docPart w:val="87AC181C9A934EEABD2F70F950E2D17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45D6A2E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-741952228"/>
            <w:placeholder>
              <w:docPart w:val="86E8A77EE0AF4DA59C92C06C10A235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2EBF3B28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-1942911871"/>
            <w:placeholder>
              <w:docPart w:val="804F9E7D9A1746A7ABC39B1F37AFF6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94D3C34" w14:textId="77777777" w:rsidR="004D6B86" w:rsidRPr="003F7CBD" w:rsidRDefault="000217F5" w:rsidP="003F7CBD">
                <w:r w:rsidRPr="003F7CBD">
                  <w:t>456</w:t>
                </w:r>
              </w:p>
            </w:tc>
          </w:sdtContent>
        </w:sdt>
      </w:tr>
      <w:tr w:rsidR="004D6B86" w:rsidRPr="003F7CBD" w14:paraId="135A609B" w14:textId="77777777" w:rsidTr="003F7CBD">
        <w:sdt>
          <w:sdtPr>
            <w:alias w:val="Enter row heading:"/>
            <w:tag w:val="Enter row heading:"/>
            <w:id w:val="-140496545"/>
            <w:placeholder>
              <w:docPart w:val="5822B77301A04007A946FD65A9FD182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0D1817D5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1788885857"/>
            <w:placeholder>
              <w:docPart w:val="1176300627EC49D88BAC4512025C70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70570A1D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43103909"/>
            <w:placeholder>
              <w:docPart w:val="AB0C2CFA5A774ABF8EC9A4B732D9849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62BDC2A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629900970"/>
            <w:placeholder>
              <w:docPart w:val="C266C4AEEDB0406B80FCAB347EC9BA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BAA2B2B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352995704"/>
            <w:placeholder>
              <w:docPart w:val="65FE3CBD8DEB4991BDE98F544F6374E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7A4710BF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</w:tr>
      <w:tr w:rsidR="004D6B86" w:rsidRPr="003F7CBD" w14:paraId="77F5C201" w14:textId="77777777" w:rsidTr="003F7CBD">
        <w:sdt>
          <w:sdtPr>
            <w:alias w:val="Enter row heading:"/>
            <w:tag w:val="Enter row heading:"/>
            <w:id w:val="-507442647"/>
            <w:placeholder>
              <w:docPart w:val="164D13A2CA1545349DAD68E32B932E0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0D38DF79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2032324542"/>
            <w:placeholder>
              <w:docPart w:val="87CA1AED923D406FAC55F3DDE75FCE3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9E1CB2B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79960624"/>
            <w:placeholder>
              <w:docPart w:val="00790659985A4B81A8A5461720918D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63C22E3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1841045655"/>
            <w:placeholder>
              <w:docPart w:val="BDD22652214B4B66964582B0B81B8A8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0C133862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  <w:sdt>
          <w:sdtPr>
            <w:alias w:val="Enter table content:"/>
            <w:tag w:val="Enter table content:"/>
            <w:id w:val="-1718190026"/>
            <w:placeholder>
              <w:docPart w:val="F76986F338C04B51B2C27E8D169ADD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5866B9E1" w14:textId="77777777" w:rsidR="004D6B86" w:rsidRPr="003F7CBD" w:rsidRDefault="001664A2" w:rsidP="003F7CBD">
                <w:r w:rsidRPr="003F7CBD">
                  <w:t>123</w:t>
                </w:r>
              </w:p>
            </w:tc>
          </w:sdtContent>
        </w:sdt>
      </w:tr>
      <w:tr w:rsidR="004D6B86" w:rsidRPr="003F7CBD" w14:paraId="61BEBAA5" w14:textId="77777777" w:rsidTr="003F7CBD">
        <w:sdt>
          <w:sdtPr>
            <w:alias w:val="Enter row heading:"/>
            <w:tag w:val="Enter row heading:"/>
            <w:id w:val="-1752881268"/>
            <w:placeholder>
              <w:docPart w:val="2F593165FF004200BC93FB1B042CED3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2A209554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-784184485"/>
            <w:placeholder>
              <w:docPart w:val="919557A2B42542C6B7336886ED43092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3F0D7FD2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555897741"/>
            <w:placeholder>
              <w:docPart w:val="D12FD89B77D04E12BABB84650CCE97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03ED7FFF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1565367243"/>
            <w:placeholder>
              <w:docPart w:val="62E7BA608BE743A5B9AD93C7BD7CA5A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495411E8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  <w:sdt>
          <w:sdtPr>
            <w:alias w:val="Enter table content:"/>
            <w:tag w:val="Enter table content:"/>
            <w:id w:val="482120616"/>
            <w:placeholder>
              <w:docPart w:val="FB02456623624B02B8A03E07479753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393FDAEE" w14:textId="77777777" w:rsidR="004D6B86" w:rsidRPr="003F7CBD" w:rsidRDefault="001664A2" w:rsidP="003F7CBD">
                <w:r w:rsidRPr="003F7CBD">
                  <w:t>456</w:t>
                </w:r>
              </w:p>
            </w:tc>
          </w:sdtContent>
        </w:sdt>
      </w:tr>
      <w:tr w:rsidR="004D6B86" w:rsidRPr="003F7CBD" w14:paraId="23923EEE" w14:textId="77777777" w:rsidTr="003F7CBD">
        <w:sdt>
          <w:sdtPr>
            <w:alias w:val="Enter row heading:"/>
            <w:tag w:val="Enter row heading:"/>
            <w:id w:val="1541240633"/>
            <w:placeholder>
              <w:docPart w:val="8F442DA3943F4B5184DD21124F233789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1" w:type="pct"/>
              </w:tcPr>
              <w:p w14:paraId="6D0B3224" w14:textId="77777777" w:rsidR="004D6B86" w:rsidRPr="003F7CBD" w:rsidRDefault="000217F5" w:rsidP="003F7CBD">
                <w:r w:rsidRPr="003F7CBD">
                  <w:t>Row Head</w:t>
                </w:r>
              </w:p>
            </w:tc>
          </w:sdtContent>
        </w:sdt>
        <w:sdt>
          <w:sdtPr>
            <w:alias w:val="Enter table content:"/>
            <w:tag w:val="Enter table content:"/>
            <w:id w:val="866266036"/>
            <w:placeholder>
              <w:docPart w:val="DD2F084A99594065BE38CDB4CB39E52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618F85FD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858242133"/>
            <w:placeholder>
              <w:docPart w:val="940EB53269CE443D81F3F6C9E63F39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A141EF0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1397173803"/>
            <w:placeholder>
              <w:docPart w:val="3DD2DEDBE0154F8A8F21A9424BA46ED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000" w:type="pct"/>
              </w:tcPr>
              <w:p w14:paraId="50F3C9D5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  <w:sdt>
          <w:sdtPr>
            <w:alias w:val="Enter table content:"/>
            <w:tag w:val="Enter table content:"/>
            <w:id w:val="-1628540116"/>
            <w:placeholder>
              <w:docPart w:val="9DFD88914AF64BA991899B21D114E9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999" w:type="pct"/>
              </w:tcPr>
              <w:p w14:paraId="3392D8C1" w14:textId="77777777" w:rsidR="004D6B86" w:rsidRPr="003F7CBD" w:rsidRDefault="001664A2" w:rsidP="003F7CBD">
                <w:r w:rsidRPr="003F7CBD">
                  <w:t>789</w:t>
                </w:r>
              </w:p>
            </w:tc>
          </w:sdtContent>
        </w:sdt>
      </w:tr>
    </w:tbl>
    <w:p w14:paraId="3C84E9A2" w14:textId="77777777" w:rsidR="004D6B86" w:rsidRDefault="00345333">
      <w:pPr>
        <w:pStyle w:val="TableFigure"/>
      </w:pPr>
      <w:r>
        <w:rPr>
          <w:rStyle w:val="Emphasis"/>
        </w:rPr>
        <w:t>Note</w:t>
      </w:r>
      <w:r w:rsidR="001664A2">
        <w:t xml:space="preserve">: </w:t>
      </w:r>
      <w:sdt>
        <w:sdtPr>
          <w:alias w:val="Enter notes:"/>
          <w:tag w:val="Enter notes:"/>
          <w:id w:val="-2013831125"/>
          <w:placeholder>
            <w:docPart w:val="B26F50C4551B4D4AA6F7A1FA693251B1"/>
          </w:placeholder>
          <w:temporary/>
          <w:showingPlcHdr/>
          <w15:appearance w15:val="hidden"/>
        </w:sdtPr>
        <w:sdtEndPr/>
        <w:sdtContent>
          <w:r w:rsidR="001664A2">
            <w:t>Place all tables for your paper in a tables section, following references (and, if applicable, footnotes). Start a new page for each table, include a table number and table title for each, as shown on this page. All explanatory text appears in a table note that follows the table, such as this one. Use the Table/Figure style, available on the Home tab, in the Styles gallery, to get the spacing between table and note. Tables in APA format can use single or 1.5-line spacing. Include a heading for every row and column, even if the content seems obvious. A table style has been setup for this template that fits APA guidelines. To insert a table, on the Insert tab, click Table.</w:t>
          </w:r>
        </w:sdtContent>
      </w:sdt>
    </w:p>
    <w:p w14:paraId="5203B608" w14:textId="77777777" w:rsidR="004D6B86" w:rsidRDefault="00345333">
      <w:pPr>
        <w:pStyle w:val="SectionTitle"/>
      </w:pPr>
      <w:r>
        <w:lastRenderedPageBreak/>
        <w:t>Figures</w:t>
      </w:r>
    </w:p>
    <w:p w14:paraId="736B2400" w14:textId="77777777" w:rsidR="004D6B86" w:rsidRDefault="00345333">
      <w:pPr>
        <w:pStyle w:val="NoSpacing"/>
      </w:pPr>
      <w:r>
        <w:rPr>
          <w:noProof/>
          <w:lang w:eastAsia="en-US"/>
        </w:rPr>
        <w:drawing>
          <wp:inline distT="0" distB="0" distL="0" distR="0" wp14:anchorId="57431728" wp14:editId="43DC365E">
            <wp:extent cx="5943600" cy="3204789"/>
            <wp:effectExtent l="0" t="0" r="0" b="0"/>
            <wp:docPr id="1" name="Picture 1" descr="Marble building columns, from a perspective on the ground looking up to the building ceil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ph\AppData\Local\Microsoft\Windows\Temporary Internet Files\Content.Word\Word_history_paper_625x337p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FEB2" w14:textId="77777777" w:rsidR="004D6B86" w:rsidRDefault="00345333">
      <w:pPr>
        <w:pStyle w:val="TableFigure"/>
      </w:pPr>
      <w:r>
        <w:rPr>
          <w:rStyle w:val="Emphasis"/>
        </w:rPr>
        <w:t>Figure 1</w:t>
      </w:r>
      <w:r w:rsidR="001664A2">
        <w:t xml:space="preserve">. </w:t>
      </w:r>
      <w:sdt>
        <w:sdtPr>
          <w:alias w:val="Enter figure details:"/>
          <w:tag w:val="Enter figure details:"/>
          <w:id w:val="-879932865"/>
          <w:placeholder>
            <w:docPart w:val="BC7275DD50B542DB9E9EE2711E24066E"/>
          </w:placeholder>
          <w:temporary/>
          <w:showingPlcHdr/>
          <w15:appearance w15:val="hidden"/>
        </w:sdtPr>
        <w:sdtEndPr/>
        <w:sdtContent>
          <w:r w:rsidR="001664A2">
            <w:t>Include all figures in their own section, following references (and footnotes and tables, if applicable). Include a numbered caption for each figure. Use the Table/Figure style for easy spacing between figure and caption.</w:t>
          </w:r>
        </w:sdtContent>
      </w:sdt>
    </w:p>
    <w:p w14:paraId="6E47E5AD" w14:textId="77777777" w:rsidR="004D6B86" w:rsidRDefault="00345333">
      <w:pPr>
        <w:pStyle w:val="TableFigure"/>
      </w:pPr>
      <w:r>
        <w:t xml:space="preserve">For more information about all elements of APA formatting, please consult the </w:t>
      </w:r>
      <w:r>
        <w:rPr>
          <w:rStyle w:val="Emphasis"/>
        </w:rPr>
        <w:t>APA Style Manual, 6th Edition</w:t>
      </w:r>
      <w:r>
        <w:t>.</w:t>
      </w:r>
    </w:p>
    <w:sectPr w:rsidR="004D6B86">
      <w:headerReference w:type="default" r:id="rId10"/>
      <w:headerReference w:type="firs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5D185" w14:textId="77777777" w:rsidR="00526AD0" w:rsidRDefault="00526AD0">
      <w:pPr>
        <w:spacing w:line="240" w:lineRule="auto"/>
      </w:pPr>
      <w:r>
        <w:separator/>
      </w:r>
    </w:p>
    <w:p w14:paraId="5073C03F" w14:textId="77777777" w:rsidR="00526AD0" w:rsidRDefault="00526AD0"/>
  </w:endnote>
  <w:endnote w:type="continuationSeparator" w:id="0">
    <w:p w14:paraId="1EFC68F9" w14:textId="77777777" w:rsidR="00526AD0" w:rsidRDefault="00526AD0">
      <w:pPr>
        <w:spacing w:line="240" w:lineRule="auto"/>
      </w:pPr>
      <w:r>
        <w:continuationSeparator/>
      </w:r>
    </w:p>
    <w:p w14:paraId="5453CD48" w14:textId="77777777" w:rsidR="00526AD0" w:rsidRDefault="00526A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2EB3E" w14:textId="77777777" w:rsidR="00526AD0" w:rsidRDefault="00526AD0">
      <w:pPr>
        <w:spacing w:line="240" w:lineRule="auto"/>
      </w:pPr>
      <w:r>
        <w:separator/>
      </w:r>
    </w:p>
    <w:p w14:paraId="7E47574D" w14:textId="77777777" w:rsidR="00526AD0" w:rsidRDefault="00526AD0"/>
  </w:footnote>
  <w:footnote w:type="continuationSeparator" w:id="0">
    <w:p w14:paraId="519E2255" w14:textId="77777777" w:rsidR="00526AD0" w:rsidRDefault="00526AD0">
      <w:pPr>
        <w:spacing w:line="240" w:lineRule="auto"/>
      </w:pPr>
      <w:r>
        <w:continuationSeparator/>
      </w:r>
    </w:p>
    <w:p w14:paraId="3A97FCEF" w14:textId="77777777" w:rsidR="00526AD0" w:rsidRDefault="00526A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4D6B86" w14:paraId="78D28D9A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sdt>
          <w:sdtPr>
            <w:alias w:val="Enter shortened title:"/>
            <w:tag w:val="Enter shortened title:"/>
            <w:id w:val="-582528332"/>
            <w15:dataBinding w:prefixMappings="xmlns:ns0='http://schemas.microsoft.com/temp/samples' " w:xpath="/ns0:employees[1]/ns0:employee[1]/ns0:CustomerName[1]" w:storeItemID="{B98E728A-96FF-4995-885C-5AF887AB0C35}"/>
            <w15:appearance w15:val="hidden"/>
          </w:sdtPr>
          <w:sdtEndPr/>
          <w:sdtContent>
            <w:p w14:paraId="60C68B95" w14:textId="6DD9E4B6" w:rsidR="004D6B86" w:rsidRPr="00771034" w:rsidRDefault="00A02BEE" w:rsidP="00170521">
              <w:pPr>
                <w:pStyle w:val="Header"/>
                <w:rPr>
                  <w:bCs w:val="0"/>
                </w:rPr>
              </w:pPr>
              <w:r>
                <w:t>Pretest</w:t>
              </w:r>
            </w:p>
          </w:sdtContent>
        </w:sdt>
      </w:tc>
      <w:tc>
        <w:tcPr>
          <w:tcW w:w="1080" w:type="dxa"/>
        </w:tcPr>
        <w:p w14:paraId="3BE5C565" w14:textId="77777777" w:rsidR="004D6B86" w:rsidRDefault="0034533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925C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408F4BF3" w14:textId="77777777" w:rsidR="004D6B86" w:rsidRDefault="004D6B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1DBA" w14:textId="24CB8A74" w:rsidR="00FB2955" w:rsidRPr="00FB2955" w:rsidRDefault="00FB2955" w:rsidP="002C627C">
    <w:pPr>
      <w:pStyle w:val="Header"/>
      <w:rPr>
        <w:bCs/>
      </w:rPr>
    </w:pPr>
    <w:r>
      <w:rPr>
        <w:bCs/>
      </w:rPr>
      <w:t>Pretest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IwsDQ2MjU3NTIxMrJU0lEKTi0uzszPAykwqQUAq7cdzywAAAA="/>
  </w:docVars>
  <w:rsids>
    <w:rsidRoot w:val="00CF058F"/>
    <w:rsid w:val="00006BBA"/>
    <w:rsid w:val="0001010E"/>
    <w:rsid w:val="000217F5"/>
    <w:rsid w:val="00097169"/>
    <w:rsid w:val="00114BFA"/>
    <w:rsid w:val="001602E3"/>
    <w:rsid w:val="00160C0C"/>
    <w:rsid w:val="001664A2"/>
    <w:rsid w:val="00170521"/>
    <w:rsid w:val="001A75DA"/>
    <w:rsid w:val="001B4848"/>
    <w:rsid w:val="001F447A"/>
    <w:rsid w:val="001F7399"/>
    <w:rsid w:val="00212319"/>
    <w:rsid w:val="00225BE3"/>
    <w:rsid w:val="00274E0A"/>
    <w:rsid w:val="002B6153"/>
    <w:rsid w:val="002C627C"/>
    <w:rsid w:val="00307586"/>
    <w:rsid w:val="00336906"/>
    <w:rsid w:val="00345333"/>
    <w:rsid w:val="003A06C6"/>
    <w:rsid w:val="003B06F7"/>
    <w:rsid w:val="003E36B1"/>
    <w:rsid w:val="003E4162"/>
    <w:rsid w:val="003F7CBD"/>
    <w:rsid w:val="00451638"/>
    <w:rsid w:val="00481CF8"/>
    <w:rsid w:val="00492C2D"/>
    <w:rsid w:val="004A3D87"/>
    <w:rsid w:val="004B18A9"/>
    <w:rsid w:val="004D4F8C"/>
    <w:rsid w:val="004D6B86"/>
    <w:rsid w:val="004E5469"/>
    <w:rsid w:val="00504F88"/>
    <w:rsid w:val="00526AD0"/>
    <w:rsid w:val="0055242C"/>
    <w:rsid w:val="00570EBA"/>
    <w:rsid w:val="00595412"/>
    <w:rsid w:val="0061747E"/>
    <w:rsid w:val="00641876"/>
    <w:rsid w:val="00645290"/>
    <w:rsid w:val="00684C26"/>
    <w:rsid w:val="006B015B"/>
    <w:rsid w:val="006C162F"/>
    <w:rsid w:val="006D7EE9"/>
    <w:rsid w:val="007244DE"/>
    <w:rsid w:val="00771034"/>
    <w:rsid w:val="00805DB0"/>
    <w:rsid w:val="0081390C"/>
    <w:rsid w:val="00816831"/>
    <w:rsid w:val="00837D67"/>
    <w:rsid w:val="008747E8"/>
    <w:rsid w:val="008A2A83"/>
    <w:rsid w:val="008A3F91"/>
    <w:rsid w:val="008A78F1"/>
    <w:rsid w:val="008D570C"/>
    <w:rsid w:val="00910F0E"/>
    <w:rsid w:val="00961AE5"/>
    <w:rsid w:val="009A2C38"/>
    <w:rsid w:val="009F0414"/>
    <w:rsid w:val="00A02BEE"/>
    <w:rsid w:val="00A03F38"/>
    <w:rsid w:val="00A4757D"/>
    <w:rsid w:val="00A47B5D"/>
    <w:rsid w:val="00A77F6B"/>
    <w:rsid w:val="00A81BB2"/>
    <w:rsid w:val="00AA5C05"/>
    <w:rsid w:val="00B03BA4"/>
    <w:rsid w:val="00B544C8"/>
    <w:rsid w:val="00B60680"/>
    <w:rsid w:val="00B62C06"/>
    <w:rsid w:val="00B948EE"/>
    <w:rsid w:val="00C3438C"/>
    <w:rsid w:val="00C5686B"/>
    <w:rsid w:val="00C74024"/>
    <w:rsid w:val="00C83B15"/>
    <w:rsid w:val="00C925C8"/>
    <w:rsid w:val="00CB7F84"/>
    <w:rsid w:val="00CF058F"/>
    <w:rsid w:val="00CF1B55"/>
    <w:rsid w:val="00DA47B0"/>
    <w:rsid w:val="00DB2E59"/>
    <w:rsid w:val="00DB358F"/>
    <w:rsid w:val="00DC4071"/>
    <w:rsid w:val="00DC44F1"/>
    <w:rsid w:val="00DF6D26"/>
    <w:rsid w:val="00E7305D"/>
    <w:rsid w:val="00EA780C"/>
    <w:rsid w:val="00EB69D3"/>
    <w:rsid w:val="00F31D66"/>
    <w:rsid w:val="00F363EC"/>
    <w:rsid w:val="00F413AC"/>
    <w:rsid w:val="00F6758D"/>
    <w:rsid w:val="00FB2955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348235"/>
  <w15:chartTrackingRefBased/>
  <w15:docId w15:val="{A482DC40-6531-4E3B-AC5E-57B40EEE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5" w:qFormat="1"/>
    <w:lsdException w:name="heading 2" w:semiHidden="1" w:uiPriority="5" w:unhideWhenUsed="1" w:qFormat="1"/>
    <w:lsdException w:name="heading 3" w:semiHidden="1" w:uiPriority="3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ta\AppData\Roaming\Microsoft\Templates\APA%20style%20paper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BE5DD9D053840CB9156D2CC99A48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901B6-7773-4E9F-BC04-0FE1D5897067}"/>
      </w:docPartPr>
      <w:docPartBody>
        <w:p w:rsidR="00FD3EFD" w:rsidRDefault="00C42070">
          <w:pPr>
            <w:pStyle w:val="3BE5DD9D053840CB9156D2CC99A48346"/>
          </w:pPr>
          <w:r>
            <w:rPr>
              <w:rStyle w:val="FootnoteReference"/>
            </w:rPr>
            <w:t>1</w:t>
          </w:r>
          <w:r>
            <w:t xml:space="preserve">Add footnotes, if any, on their own page following references. The body of a footnote, such as this example, uses the Normal text style. </w:t>
          </w:r>
          <w:r>
            <w:rPr>
              <w:rStyle w:val="Emphasis"/>
            </w:rPr>
            <w:t>(Note: If you delete this sample footnote, don’t forget to delete its in-text reference as well. That’s at the end of the sample Heading 2 paragraph on the first page of body content in this template.)</w:t>
          </w:r>
        </w:p>
      </w:docPartBody>
    </w:docPart>
    <w:docPart>
      <w:docPartPr>
        <w:name w:val="22EE9778E2934A73A6506BD2113F0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A2308-F96C-4584-B656-2804C37CCB9D}"/>
      </w:docPartPr>
      <w:docPartBody>
        <w:p w:rsidR="00FD3EFD" w:rsidRDefault="00C42070">
          <w:pPr>
            <w:pStyle w:val="22EE9778E2934A73A6506BD2113F014E"/>
          </w:pPr>
          <w:r>
            <w:rPr>
              <w:rStyle w:val="Emphasis"/>
            </w:rPr>
            <w:t>Table Title</w:t>
          </w:r>
        </w:p>
      </w:docPartBody>
    </w:docPart>
    <w:docPart>
      <w:docPartPr>
        <w:name w:val="5C3573AC87344F38B027BF4220CC8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FEEBD-E67B-4F5E-93C3-D111FD512E4D}"/>
      </w:docPartPr>
      <w:docPartBody>
        <w:p w:rsidR="00FD3EFD" w:rsidRDefault="00C42070">
          <w:pPr>
            <w:pStyle w:val="5C3573AC87344F38B027BF4220CC8AB7"/>
          </w:pPr>
          <w:r w:rsidRPr="003F7CBD">
            <w:t>Column Head</w:t>
          </w:r>
        </w:p>
      </w:docPartBody>
    </w:docPart>
    <w:docPart>
      <w:docPartPr>
        <w:name w:val="9A55F01CA2C34C8CBAFB7CF06E32E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27898-9BBC-42BA-8C16-B7A8AFA5B2D3}"/>
      </w:docPartPr>
      <w:docPartBody>
        <w:p w:rsidR="00FD3EFD" w:rsidRDefault="00C42070">
          <w:pPr>
            <w:pStyle w:val="9A55F01CA2C34C8CBAFB7CF06E32EB97"/>
          </w:pPr>
          <w:r w:rsidRPr="003F7CBD">
            <w:t>Column Head</w:t>
          </w:r>
        </w:p>
      </w:docPartBody>
    </w:docPart>
    <w:docPart>
      <w:docPartPr>
        <w:name w:val="24FFDCDFDF8444D8B14592BF1053F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E40DA-1F55-42E6-9611-066675B5AE00}"/>
      </w:docPartPr>
      <w:docPartBody>
        <w:p w:rsidR="00FD3EFD" w:rsidRDefault="00C42070">
          <w:pPr>
            <w:pStyle w:val="24FFDCDFDF8444D8B14592BF1053F08B"/>
          </w:pPr>
          <w:r w:rsidRPr="003F7CBD">
            <w:t>Column Head</w:t>
          </w:r>
        </w:p>
      </w:docPartBody>
    </w:docPart>
    <w:docPart>
      <w:docPartPr>
        <w:name w:val="229C11F39BA94329A3FA1EC7D6E0B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F5E80-86F4-4DCE-AA2A-C522E4C32633}"/>
      </w:docPartPr>
      <w:docPartBody>
        <w:p w:rsidR="00FD3EFD" w:rsidRDefault="00C42070">
          <w:pPr>
            <w:pStyle w:val="229C11F39BA94329A3FA1EC7D6E0BE3F"/>
          </w:pPr>
          <w:r w:rsidRPr="003F7CBD">
            <w:t>Column Head</w:t>
          </w:r>
        </w:p>
      </w:docPartBody>
    </w:docPart>
    <w:docPart>
      <w:docPartPr>
        <w:name w:val="ABC9A526C4574683B86316943CD431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92929-CBDC-45F6-9802-FE4A6942A949}"/>
      </w:docPartPr>
      <w:docPartBody>
        <w:p w:rsidR="00FD3EFD" w:rsidRDefault="00C42070">
          <w:pPr>
            <w:pStyle w:val="ABC9A526C4574683B86316943CD43101"/>
          </w:pPr>
          <w:r w:rsidRPr="003F7CBD">
            <w:t>Column Head</w:t>
          </w:r>
        </w:p>
      </w:docPartBody>
    </w:docPart>
    <w:docPart>
      <w:docPartPr>
        <w:name w:val="4D4D337D62024D4E81516249E504E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AEBE3-AE07-454A-9081-F1003CAA3AA0}"/>
      </w:docPartPr>
      <w:docPartBody>
        <w:p w:rsidR="00FD3EFD" w:rsidRDefault="00C42070">
          <w:pPr>
            <w:pStyle w:val="4D4D337D62024D4E81516249E504EBB2"/>
          </w:pPr>
          <w:r w:rsidRPr="003F7CBD">
            <w:t>Row Head</w:t>
          </w:r>
        </w:p>
      </w:docPartBody>
    </w:docPart>
    <w:docPart>
      <w:docPartPr>
        <w:name w:val="762A293BA99E44F3BE17471AFA353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7A840-9771-4D3C-9AC1-96F07CC00041}"/>
      </w:docPartPr>
      <w:docPartBody>
        <w:p w:rsidR="00FD3EFD" w:rsidRDefault="00C42070">
          <w:pPr>
            <w:pStyle w:val="762A293BA99E44F3BE17471AFA35389D"/>
          </w:pPr>
          <w:r w:rsidRPr="003F7CBD">
            <w:t>123</w:t>
          </w:r>
        </w:p>
      </w:docPartBody>
    </w:docPart>
    <w:docPart>
      <w:docPartPr>
        <w:name w:val="C18CE754E47040B1A0AAECD697F0F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DABB8-1614-491F-8000-FA03E70D3767}"/>
      </w:docPartPr>
      <w:docPartBody>
        <w:p w:rsidR="00FD3EFD" w:rsidRDefault="00C42070">
          <w:pPr>
            <w:pStyle w:val="C18CE754E47040B1A0AAECD697F0F501"/>
          </w:pPr>
          <w:r w:rsidRPr="003F7CBD">
            <w:t>123</w:t>
          </w:r>
        </w:p>
      </w:docPartBody>
    </w:docPart>
    <w:docPart>
      <w:docPartPr>
        <w:name w:val="41DB7BB597454E0E8D234755B2A91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6C353-2BDB-4960-8717-CA5C6069311C}"/>
      </w:docPartPr>
      <w:docPartBody>
        <w:p w:rsidR="00FD3EFD" w:rsidRDefault="00C42070">
          <w:pPr>
            <w:pStyle w:val="41DB7BB597454E0E8D234755B2A91270"/>
          </w:pPr>
          <w:r w:rsidRPr="003F7CBD">
            <w:t>123</w:t>
          </w:r>
        </w:p>
      </w:docPartBody>
    </w:docPart>
    <w:docPart>
      <w:docPartPr>
        <w:name w:val="D5B8042793B74E8FBF6834F2E2CE0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982EA-129E-4214-8114-70D0FD5BE7B6}"/>
      </w:docPartPr>
      <w:docPartBody>
        <w:p w:rsidR="00FD3EFD" w:rsidRDefault="00C42070">
          <w:pPr>
            <w:pStyle w:val="D5B8042793B74E8FBF6834F2E2CE0E9B"/>
          </w:pPr>
          <w:r w:rsidRPr="003F7CBD">
            <w:t>123</w:t>
          </w:r>
        </w:p>
      </w:docPartBody>
    </w:docPart>
    <w:docPart>
      <w:docPartPr>
        <w:name w:val="151DA55DAE9B424E904CC7B753E80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01C45-C3C8-4B8F-8B0F-A43A978F9F1E}"/>
      </w:docPartPr>
      <w:docPartBody>
        <w:p w:rsidR="00FD3EFD" w:rsidRDefault="00C42070">
          <w:pPr>
            <w:pStyle w:val="151DA55DAE9B424E904CC7B753E808D3"/>
          </w:pPr>
          <w:r w:rsidRPr="003F7CBD">
            <w:t>Row Head</w:t>
          </w:r>
        </w:p>
      </w:docPartBody>
    </w:docPart>
    <w:docPart>
      <w:docPartPr>
        <w:name w:val="44F60EEBCBFF4FB3AA927CE2A0FC4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F955C-9AC3-4CE2-B323-414F24CB3790}"/>
      </w:docPartPr>
      <w:docPartBody>
        <w:p w:rsidR="00FD3EFD" w:rsidRDefault="00C42070">
          <w:pPr>
            <w:pStyle w:val="44F60EEBCBFF4FB3AA927CE2A0FC41DC"/>
          </w:pPr>
          <w:r w:rsidRPr="003F7CBD">
            <w:t>456</w:t>
          </w:r>
        </w:p>
      </w:docPartBody>
    </w:docPart>
    <w:docPart>
      <w:docPartPr>
        <w:name w:val="87AC181C9A934EEABD2F70F950E2D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CCE39-65D2-4AE0-B36D-5F2947D6FD1D}"/>
      </w:docPartPr>
      <w:docPartBody>
        <w:p w:rsidR="00FD3EFD" w:rsidRDefault="00C42070">
          <w:pPr>
            <w:pStyle w:val="87AC181C9A934EEABD2F70F950E2D177"/>
          </w:pPr>
          <w:r w:rsidRPr="003F7CBD">
            <w:t>456</w:t>
          </w:r>
        </w:p>
      </w:docPartBody>
    </w:docPart>
    <w:docPart>
      <w:docPartPr>
        <w:name w:val="86E8A77EE0AF4DA59C92C06C10A23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7C49F-68E4-4756-B966-3DC1CAED4FC1}"/>
      </w:docPartPr>
      <w:docPartBody>
        <w:p w:rsidR="00FD3EFD" w:rsidRDefault="00C42070">
          <w:pPr>
            <w:pStyle w:val="86E8A77EE0AF4DA59C92C06C10A2351E"/>
          </w:pPr>
          <w:r w:rsidRPr="003F7CBD">
            <w:t>456</w:t>
          </w:r>
        </w:p>
      </w:docPartBody>
    </w:docPart>
    <w:docPart>
      <w:docPartPr>
        <w:name w:val="804F9E7D9A1746A7ABC39B1F37AFF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9EFF4-7D8C-4744-9CB6-A80CFAC9338A}"/>
      </w:docPartPr>
      <w:docPartBody>
        <w:p w:rsidR="00FD3EFD" w:rsidRDefault="00C42070">
          <w:pPr>
            <w:pStyle w:val="804F9E7D9A1746A7ABC39B1F37AFF63F"/>
          </w:pPr>
          <w:r w:rsidRPr="003F7CBD">
            <w:t>456</w:t>
          </w:r>
        </w:p>
      </w:docPartBody>
    </w:docPart>
    <w:docPart>
      <w:docPartPr>
        <w:name w:val="5822B77301A04007A946FD65A9FD1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200E07-3927-4893-B57F-610BAC2DD545}"/>
      </w:docPartPr>
      <w:docPartBody>
        <w:p w:rsidR="00FD3EFD" w:rsidRDefault="00C42070">
          <w:pPr>
            <w:pStyle w:val="5822B77301A04007A946FD65A9FD1824"/>
          </w:pPr>
          <w:r w:rsidRPr="003F7CBD">
            <w:t>Row Head</w:t>
          </w:r>
        </w:p>
      </w:docPartBody>
    </w:docPart>
    <w:docPart>
      <w:docPartPr>
        <w:name w:val="1176300627EC49D88BAC4512025C7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BE92E-97C2-4C95-B218-4586693E4B5D}"/>
      </w:docPartPr>
      <w:docPartBody>
        <w:p w:rsidR="00FD3EFD" w:rsidRDefault="00C42070">
          <w:pPr>
            <w:pStyle w:val="1176300627EC49D88BAC4512025C702E"/>
          </w:pPr>
          <w:r w:rsidRPr="003F7CBD">
            <w:t>789</w:t>
          </w:r>
        </w:p>
      </w:docPartBody>
    </w:docPart>
    <w:docPart>
      <w:docPartPr>
        <w:name w:val="AB0C2CFA5A774ABF8EC9A4B732D98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F5D39-B333-4BD2-B6CC-D7BD592CD579}"/>
      </w:docPartPr>
      <w:docPartBody>
        <w:p w:rsidR="00FD3EFD" w:rsidRDefault="00C42070">
          <w:pPr>
            <w:pStyle w:val="AB0C2CFA5A774ABF8EC9A4B732D98495"/>
          </w:pPr>
          <w:r w:rsidRPr="003F7CBD">
            <w:t>789</w:t>
          </w:r>
        </w:p>
      </w:docPartBody>
    </w:docPart>
    <w:docPart>
      <w:docPartPr>
        <w:name w:val="C266C4AEEDB0406B80FCAB347EC9B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5DB99-6B11-4A66-A95E-E09E9A8890BA}"/>
      </w:docPartPr>
      <w:docPartBody>
        <w:p w:rsidR="00FD3EFD" w:rsidRDefault="00C42070">
          <w:pPr>
            <w:pStyle w:val="C266C4AEEDB0406B80FCAB347EC9BA08"/>
          </w:pPr>
          <w:r w:rsidRPr="003F7CBD">
            <w:t>789</w:t>
          </w:r>
        </w:p>
      </w:docPartBody>
    </w:docPart>
    <w:docPart>
      <w:docPartPr>
        <w:name w:val="65FE3CBD8DEB4991BDE98F544F637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90287-ADE8-40C9-B13D-1AFC12C4F65A}"/>
      </w:docPartPr>
      <w:docPartBody>
        <w:p w:rsidR="00FD3EFD" w:rsidRDefault="00C42070">
          <w:pPr>
            <w:pStyle w:val="65FE3CBD8DEB4991BDE98F544F6374EA"/>
          </w:pPr>
          <w:r w:rsidRPr="003F7CBD">
            <w:t>789</w:t>
          </w:r>
        </w:p>
      </w:docPartBody>
    </w:docPart>
    <w:docPart>
      <w:docPartPr>
        <w:name w:val="164D13A2CA1545349DAD68E32B932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7CDAA-6F2A-440C-BB42-6B1F6FAB4930}"/>
      </w:docPartPr>
      <w:docPartBody>
        <w:p w:rsidR="00FD3EFD" w:rsidRDefault="00C42070">
          <w:pPr>
            <w:pStyle w:val="164D13A2CA1545349DAD68E32B932E0F"/>
          </w:pPr>
          <w:r w:rsidRPr="003F7CBD">
            <w:t>Row Head</w:t>
          </w:r>
        </w:p>
      </w:docPartBody>
    </w:docPart>
    <w:docPart>
      <w:docPartPr>
        <w:name w:val="87CA1AED923D406FAC55F3DDE75FC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0E52F-D92F-413F-B92C-EC5731C6EBA5}"/>
      </w:docPartPr>
      <w:docPartBody>
        <w:p w:rsidR="00FD3EFD" w:rsidRDefault="00C42070">
          <w:pPr>
            <w:pStyle w:val="87CA1AED923D406FAC55F3DDE75FCE34"/>
          </w:pPr>
          <w:r w:rsidRPr="003F7CBD">
            <w:t>123</w:t>
          </w:r>
        </w:p>
      </w:docPartBody>
    </w:docPart>
    <w:docPart>
      <w:docPartPr>
        <w:name w:val="00790659985A4B81A8A5461720918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7E5F5-8C79-4B86-AF9E-146654C08B57}"/>
      </w:docPartPr>
      <w:docPartBody>
        <w:p w:rsidR="00FD3EFD" w:rsidRDefault="00C42070">
          <w:pPr>
            <w:pStyle w:val="00790659985A4B81A8A5461720918D5F"/>
          </w:pPr>
          <w:r w:rsidRPr="003F7CBD">
            <w:t>123</w:t>
          </w:r>
        </w:p>
      </w:docPartBody>
    </w:docPart>
    <w:docPart>
      <w:docPartPr>
        <w:name w:val="BDD22652214B4B66964582B0B81B8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9FF3A-91C2-4DCF-8608-B23798C35D83}"/>
      </w:docPartPr>
      <w:docPartBody>
        <w:p w:rsidR="00FD3EFD" w:rsidRDefault="00C42070">
          <w:pPr>
            <w:pStyle w:val="BDD22652214B4B66964582B0B81B8A8F"/>
          </w:pPr>
          <w:r w:rsidRPr="003F7CBD">
            <w:t>123</w:t>
          </w:r>
        </w:p>
      </w:docPartBody>
    </w:docPart>
    <w:docPart>
      <w:docPartPr>
        <w:name w:val="F76986F338C04B51B2C27E8D169AD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F79F8-6B29-47EB-AE0F-21269DA16CA1}"/>
      </w:docPartPr>
      <w:docPartBody>
        <w:p w:rsidR="00FD3EFD" w:rsidRDefault="00C42070">
          <w:pPr>
            <w:pStyle w:val="F76986F338C04B51B2C27E8D169ADDBD"/>
          </w:pPr>
          <w:r w:rsidRPr="003F7CBD">
            <w:t>123</w:t>
          </w:r>
        </w:p>
      </w:docPartBody>
    </w:docPart>
    <w:docPart>
      <w:docPartPr>
        <w:name w:val="2F593165FF004200BC93FB1B042CE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AC77A-D748-4926-969A-614B3B051CA1}"/>
      </w:docPartPr>
      <w:docPartBody>
        <w:p w:rsidR="00FD3EFD" w:rsidRDefault="00C42070">
          <w:pPr>
            <w:pStyle w:val="2F593165FF004200BC93FB1B042CED30"/>
          </w:pPr>
          <w:r w:rsidRPr="003F7CBD">
            <w:t>Row Head</w:t>
          </w:r>
        </w:p>
      </w:docPartBody>
    </w:docPart>
    <w:docPart>
      <w:docPartPr>
        <w:name w:val="919557A2B42542C6B7336886ED430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88F55-50B7-4D43-8FD9-EEB8F1C0CA08}"/>
      </w:docPartPr>
      <w:docPartBody>
        <w:p w:rsidR="00FD3EFD" w:rsidRDefault="00C42070">
          <w:pPr>
            <w:pStyle w:val="919557A2B42542C6B7336886ED43092F"/>
          </w:pPr>
          <w:r w:rsidRPr="003F7CBD">
            <w:t>456</w:t>
          </w:r>
        </w:p>
      </w:docPartBody>
    </w:docPart>
    <w:docPart>
      <w:docPartPr>
        <w:name w:val="D12FD89B77D04E12BABB84650CCE9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9CF17-B1A5-438A-A64B-0E3ABBCEB8EA}"/>
      </w:docPartPr>
      <w:docPartBody>
        <w:p w:rsidR="00FD3EFD" w:rsidRDefault="00C42070">
          <w:pPr>
            <w:pStyle w:val="D12FD89B77D04E12BABB84650CCE97BE"/>
          </w:pPr>
          <w:r w:rsidRPr="003F7CBD">
            <w:t>456</w:t>
          </w:r>
        </w:p>
      </w:docPartBody>
    </w:docPart>
    <w:docPart>
      <w:docPartPr>
        <w:name w:val="62E7BA608BE743A5B9AD93C7BD7CA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322AA-DC4F-4EFC-A2CB-BEF91CD56A64}"/>
      </w:docPartPr>
      <w:docPartBody>
        <w:p w:rsidR="00FD3EFD" w:rsidRDefault="00C42070">
          <w:pPr>
            <w:pStyle w:val="62E7BA608BE743A5B9AD93C7BD7CA5A2"/>
          </w:pPr>
          <w:r w:rsidRPr="003F7CBD">
            <w:t>456</w:t>
          </w:r>
        </w:p>
      </w:docPartBody>
    </w:docPart>
    <w:docPart>
      <w:docPartPr>
        <w:name w:val="FB02456623624B02B8A03E0747975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8B5A0-B16C-4BE0-BCB5-14543EB17156}"/>
      </w:docPartPr>
      <w:docPartBody>
        <w:p w:rsidR="00FD3EFD" w:rsidRDefault="00C42070">
          <w:pPr>
            <w:pStyle w:val="FB02456623624B02B8A03E074797539A"/>
          </w:pPr>
          <w:r w:rsidRPr="003F7CBD">
            <w:t>456</w:t>
          </w:r>
        </w:p>
      </w:docPartBody>
    </w:docPart>
    <w:docPart>
      <w:docPartPr>
        <w:name w:val="8F442DA3943F4B5184DD21124F233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4EDE-D4A4-4B4D-8B2F-115A938D47C3}"/>
      </w:docPartPr>
      <w:docPartBody>
        <w:p w:rsidR="00FD3EFD" w:rsidRDefault="00C42070">
          <w:pPr>
            <w:pStyle w:val="8F442DA3943F4B5184DD21124F233789"/>
          </w:pPr>
          <w:r w:rsidRPr="003F7CBD">
            <w:t>Row Head</w:t>
          </w:r>
        </w:p>
      </w:docPartBody>
    </w:docPart>
    <w:docPart>
      <w:docPartPr>
        <w:name w:val="DD2F084A99594065BE38CDB4CB39E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FE21A-0838-4A08-8238-6C01206CE9D0}"/>
      </w:docPartPr>
      <w:docPartBody>
        <w:p w:rsidR="00FD3EFD" w:rsidRDefault="00C42070">
          <w:pPr>
            <w:pStyle w:val="DD2F084A99594065BE38CDB4CB39E520"/>
          </w:pPr>
          <w:r w:rsidRPr="003F7CBD">
            <w:t>789</w:t>
          </w:r>
        </w:p>
      </w:docPartBody>
    </w:docPart>
    <w:docPart>
      <w:docPartPr>
        <w:name w:val="940EB53269CE443D81F3F6C9E63F39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633FB-A7E9-4C39-8BDF-01D935411032}"/>
      </w:docPartPr>
      <w:docPartBody>
        <w:p w:rsidR="00FD3EFD" w:rsidRDefault="00C42070">
          <w:pPr>
            <w:pStyle w:val="940EB53269CE443D81F3F6C9E63F39B6"/>
          </w:pPr>
          <w:r w:rsidRPr="003F7CBD">
            <w:t>789</w:t>
          </w:r>
        </w:p>
      </w:docPartBody>
    </w:docPart>
    <w:docPart>
      <w:docPartPr>
        <w:name w:val="3DD2DEDBE0154F8A8F21A9424BA4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5597A-B2DE-4359-B7C9-03AB8CC47CC0}"/>
      </w:docPartPr>
      <w:docPartBody>
        <w:p w:rsidR="00FD3EFD" w:rsidRDefault="00C42070">
          <w:pPr>
            <w:pStyle w:val="3DD2DEDBE0154F8A8F21A9424BA46EDC"/>
          </w:pPr>
          <w:r w:rsidRPr="003F7CBD">
            <w:t>789</w:t>
          </w:r>
        </w:p>
      </w:docPartBody>
    </w:docPart>
    <w:docPart>
      <w:docPartPr>
        <w:name w:val="9DFD88914AF64BA991899B21D114E9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D52A4-8963-45F4-A20E-250DB8D2FBE8}"/>
      </w:docPartPr>
      <w:docPartBody>
        <w:p w:rsidR="00FD3EFD" w:rsidRDefault="00C42070">
          <w:pPr>
            <w:pStyle w:val="9DFD88914AF64BA991899B21D114E9C3"/>
          </w:pPr>
          <w:r w:rsidRPr="003F7CBD">
            <w:t>789</w:t>
          </w:r>
        </w:p>
      </w:docPartBody>
    </w:docPart>
    <w:docPart>
      <w:docPartPr>
        <w:name w:val="B26F50C4551B4D4AA6F7A1FA69325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C13FB-6E4D-4DF4-84D4-9451FA0C6B0F}"/>
      </w:docPartPr>
      <w:docPartBody>
        <w:p w:rsidR="00FD3EFD" w:rsidRDefault="00C42070">
          <w:pPr>
            <w:pStyle w:val="B26F50C4551B4D4AA6F7A1FA693251B1"/>
          </w:pPr>
          <w:r>
            <w:t>Place all tables for your paper in a tables section, following references (and, if applicable, footnotes). Start a new page for each table, include a table number and table title for each, as shown on this page. All explanatory text appears in a table note that follows the table, such as this one. Use the Table/Figure style, available on the Home tab, in the Styles gallery, to get the spacing between table and note. Tables in APA format can use single or 1.5-line spacing. Include a heading for every row and column, even if the content seems obvious. A table style has been setup for this template that fits APA guidelines. To insert a table, on the Insert tab, click Table.</w:t>
          </w:r>
        </w:p>
      </w:docPartBody>
    </w:docPart>
    <w:docPart>
      <w:docPartPr>
        <w:name w:val="BC7275DD50B542DB9E9EE2711E240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FB2D1-674F-406C-AF6F-9AEA5FD3CF42}"/>
      </w:docPartPr>
      <w:docPartBody>
        <w:p w:rsidR="00FD3EFD" w:rsidRDefault="00C42070">
          <w:pPr>
            <w:pStyle w:val="BC7275DD50B542DB9E9EE2711E24066E"/>
          </w:pPr>
          <w:r>
            <w:t>Include all figures in their own section, following references (and footnotes and tables, if applicable). Include a numbered caption for each figure. Use the Table/Figure style for easy spacing between figure and caption.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70"/>
    <w:rsid w:val="009E592A"/>
    <w:rsid w:val="00C42070"/>
    <w:rsid w:val="00EB00D6"/>
    <w:rsid w:val="00F67C72"/>
    <w:rsid w:val="00FD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FEADF3B5444F2EAC70292EF1F0DBDB">
    <w:name w:val="4DFEADF3B5444F2EAC70292EF1F0DBDB"/>
  </w:style>
  <w:style w:type="paragraph" w:customStyle="1" w:styleId="6E89DDDC8875477399C923BCF6B47B3C">
    <w:name w:val="6E89DDDC8875477399C923BCF6B47B3C"/>
  </w:style>
  <w:style w:type="paragraph" w:customStyle="1" w:styleId="BA54BF90C9A344BD966154F6CC61823C">
    <w:name w:val="BA54BF90C9A344BD966154F6CC61823C"/>
  </w:style>
  <w:style w:type="paragraph" w:customStyle="1" w:styleId="A13236B5A80C4B9992FAA5DE38F25D3E">
    <w:name w:val="A13236B5A80C4B9992FAA5DE38F25D3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83205C634D2943CE83E9FB88F92D25F4">
    <w:name w:val="83205C634D2943CE83E9FB88F92D25F4"/>
  </w:style>
  <w:style w:type="paragraph" w:customStyle="1" w:styleId="A51FDE2DC980420C970928D542D008B4">
    <w:name w:val="A51FDE2DC980420C970928D542D008B4"/>
  </w:style>
  <w:style w:type="paragraph" w:customStyle="1" w:styleId="A25C8AEAE41C4AF9BEDBBB50D3A30A9D">
    <w:name w:val="A25C8AEAE41C4AF9BEDBBB50D3A30A9D"/>
  </w:style>
  <w:style w:type="paragraph" w:customStyle="1" w:styleId="A4FFDC7F9F8743B5AC971B54C1345595">
    <w:name w:val="A4FFDC7F9F8743B5AC971B54C1345595"/>
  </w:style>
  <w:style w:type="paragraph" w:customStyle="1" w:styleId="F6D77C230291485DA694C84F6DCDD794">
    <w:name w:val="F6D77C230291485DA694C84F6DCDD794"/>
  </w:style>
  <w:style w:type="paragraph" w:customStyle="1" w:styleId="D799F158909F411F96322880EFD3693D">
    <w:name w:val="D799F158909F411F96322880EFD3693D"/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paragraph" w:customStyle="1" w:styleId="1281354C43B24DFD8608F664F6D79E08">
    <w:name w:val="1281354C43B24DFD8608F664F6D79E08"/>
  </w:style>
  <w:style w:type="paragraph" w:customStyle="1" w:styleId="B58C3462D6F04D8285AF34E431F515EF">
    <w:name w:val="B58C3462D6F04D8285AF34E431F515EF"/>
  </w:style>
  <w:style w:type="character" w:customStyle="1" w:styleId="Heading3Char">
    <w:name w:val="Heading 3 Char"/>
    <w:basedOn w:val="DefaultParagraphFont"/>
    <w:link w:val="Heading3"/>
    <w:uiPriority w:val="5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eastAsia="ja-JP"/>
    </w:rPr>
  </w:style>
  <w:style w:type="paragraph" w:customStyle="1" w:styleId="EB26B9081FCF4954B395AD7AF15F6AE6">
    <w:name w:val="EB26B9081FCF4954B395AD7AF15F6AE6"/>
  </w:style>
  <w:style w:type="paragraph" w:customStyle="1" w:styleId="8EB57D66EEAD4707B560CFEE77BD08AE">
    <w:name w:val="8EB57D66EEAD4707B560CFEE77BD08AE"/>
  </w:style>
  <w:style w:type="character" w:customStyle="1" w:styleId="Heading4Char">
    <w:name w:val="Heading 4 Char"/>
    <w:basedOn w:val="DefaultParagraphFont"/>
    <w:link w:val="Heading4"/>
    <w:uiPriority w:val="5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eastAsia="ja-JP"/>
    </w:rPr>
  </w:style>
  <w:style w:type="paragraph" w:customStyle="1" w:styleId="6AF98C8276BE4A46BB83E5127EA63225">
    <w:name w:val="6AF98C8276BE4A46BB83E5127EA63225"/>
  </w:style>
  <w:style w:type="paragraph" w:customStyle="1" w:styleId="EA589CE4351A48D1865CE6A7517BABE7">
    <w:name w:val="EA589CE4351A48D1865CE6A7517BABE7"/>
  </w:style>
  <w:style w:type="character" w:customStyle="1" w:styleId="Heading5Char">
    <w:name w:val="Heading 5 Char"/>
    <w:basedOn w:val="DefaultParagraphFont"/>
    <w:link w:val="Heading5"/>
    <w:uiPriority w:val="5"/>
    <w:rPr>
      <w:rFonts w:asciiTheme="majorHAnsi" w:eastAsiaTheme="majorEastAsia" w:hAnsiTheme="majorHAnsi" w:cstheme="majorBidi"/>
      <w:i/>
      <w:iCs/>
      <w:color w:val="000000" w:themeColor="text1"/>
      <w:sz w:val="24"/>
      <w:szCs w:val="24"/>
      <w:lang w:eastAsia="ja-JP"/>
    </w:rPr>
  </w:style>
  <w:style w:type="paragraph" w:customStyle="1" w:styleId="89500735E1324F4DA1EAEEBACA070A1F">
    <w:name w:val="89500735E1324F4DA1EAEEBACA070A1F"/>
  </w:style>
  <w:style w:type="paragraph" w:customStyle="1" w:styleId="A7556F8ED3524AA5A215493C16F58911">
    <w:name w:val="A7556F8ED3524AA5A215493C16F58911"/>
  </w:style>
  <w:style w:type="paragraph" w:customStyle="1" w:styleId="4BB2B31D71AB42CE8D8F191DF30A15F3">
    <w:name w:val="4BB2B31D71AB42CE8D8F191DF30A15F3"/>
  </w:style>
  <w:style w:type="paragraph" w:customStyle="1" w:styleId="53646A6C574745EA936DD5CF3E0F6A7E">
    <w:name w:val="53646A6C574745EA936DD5CF3E0F6A7E"/>
  </w:style>
  <w:style w:type="paragraph" w:customStyle="1" w:styleId="F3D51C11DD744DB58411BF3C0B3A72CC">
    <w:name w:val="F3D51C11DD744DB58411BF3C0B3A72CC"/>
  </w:style>
  <w:style w:type="paragraph" w:customStyle="1" w:styleId="3BE5DD9D053840CB9156D2CC99A48346">
    <w:name w:val="3BE5DD9D053840CB9156D2CC99A48346"/>
  </w:style>
  <w:style w:type="paragraph" w:customStyle="1" w:styleId="22EE9778E2934A73A6506BD2113F014E">
    <w:name w:val="22EE9778E2934A73A6506BD2113F014E"/>
  </w:style>
  <w:style w:type="paragraph" w:customStyle="1" w:styleId="5C3573AC87344F38B027BF4220CC8AB7">
    <w:name w:val="5C3573AC87344F38B027BF4220CC8AB7"/>
  </w:style>
  <w:style w:type="paragraph" w:customStyle="1" w:styleId="9A55F01CA2C34C8CBAFB7CF06E32EB97">
    <w:name w:val="9A55F01CA2C34C8CBAFB7CF06E32EB97"/>
  </w:style>
  <w:style w:type="paragraph" w:customStyle="1" w:styleId="24FFDCDFDF8444D8B14592BF1053F08B">
    <w:name w:val="24FFDCDFDF8444D8B14592BF1053F08B"/>
  </w:style>
  <w:style w:type="paragraph" w:customStyle="1" w:styleId="229C11F39BA94329A3FA1EC7D6E0BE3F">
    <w:name w:val="229C11F39BA94329A3FA1EC7D6E0BE3F"/>
  </w:style>
  <w:style w:type="paragraph" w:customStyle="1" w:styleId="ABC9A526C4574683B86316943CD43101">
    <w:name w:val="ABC9A526C4574683B86316943CD43101"/>
  </w:style>
  <w:style w:type="paragraph" w:customStyle="1" w:styleId="4D4D337D62024D4E81516249E504EBB2">
    <w:name w:val="4D4D337D62024D4E81516249E504EBB2"/>
  </w:style>
  <w:style w:type="paragraph" w:customStyle="1" w:styleId="762A293BA99E44F3BE17471AFA35389D">
    <w:name w:val="762A293BA99E44F3BE17471AFA35389D"/>
  </w:style>
  <w:style w:type="paragraph" w:customStyle="1" w:styleId="C18CE754E47040B1A0AAECD697F0F501">
    <w:name w:val="C18CE754E47040B1A0AAECD697F0F501"/>
  </w:style>
  <w:style w:type="paragraph" w:customStyle="1" w:styleId="41DB7BB597454E0E8D234755B2A91270">
    <w:name w:val="41DB7BB597454E0E8D234755B2A91270"/>
  </w:style>
  <w:style w:type="paragraph" w:customStyle="1" w:styleId="D5B8042793B74E8FBF6834F2E2CE0E9B">
    <w:name w:val="D5B8042793B74E8FBF6834F2E2CE0E9B"/>
  </w:style>
  <w:style w:type="paragraph" w:customStyle="1" w:styleId="151DA55DAE9B424E904CC7B753E808D3">
    <w:name w:val="151DA55DAE9B424E904CC7B753E808D3"/>
  </w:style>
  <w:style w:type="paragraph" w:customStyle="1" w:styleId="44F60EEBCBFF4FB3AA927CE2A0FC41DC">
    <w:name w:val="44F60EEBCBFF4FB3AA927CE2A0FC41DC"/>
  </w:style>
  <w:style w:type="paragraph" w:customStyle="1" w:styleId="87AC181C9A934EEABD2F70F950E2D177">
    <w:name w:val="87AC181C9A934EEABD2F70F950E2D177"/>
  </w:style>
  <w:style w:type="paragraph" w:customStyle="1" w:styleId="86E8A77EE0AF4DA59C92C06C10A2351E">
    <w:name w:val="86E8A77EE0AF4DA59C92C06C10A2351E"/>
  </w:style>
  <w:style w:type="paragraph" w:customStyle="1" w:styleId="804F9E7D9A1746A7ABC39B1F37AFF63F">
    <w:name w:val="804F9E7D9A1746A7ABC39B1F37AFF63F"/>
  </w:style>
  <w:style w:type="paragraph" w:customStyle="1" w:styleId="5822B77301A04007A946FD65A9FD1824">
    <w:name w:val="5822B77301A04007A946FD65A9FD1824"/>
  </w:style>
  <w:style w:type="paragraph" w:customStyle="1" w:styleId="1176300627EC49D88BAC4512025C702E">
    <w:name w:val="1176300627EC49D88BAC4512025C702E"/>
  </w:style>
  <w:style w:type="paragraph" w:customStyle="1" w:styleId="AB0C2CFA5A774ABF8EC9A4B732D98495">
    <w:name w:val="AB0C2CFA5A774ABF8EC9A4B732D98495"/>
  </w:style>
  <w:style w:type="paragraph" w:customStyle="1" w:styleId="C266C4AEEDB0406B80FCAB347EC9BA08">
    <w:name w:val="C266C4AEEDB0406B80FCAB347EC9BA08"/>
  </w:style>
  <w:style w:type="paragraph" w:customStyle="1" w:styleId="65FE3CBD8DEB4991BDE98F544F6374EA">
    <w:name w:val="65FE3CBD8DEB4991BDE98F544F6374EA"/>
  </w:style>
  <w:style w:type="paragraph" w:customStyle="1" w:styleId="164D13A2CA1545349DAD68E32B932E0F">
    <w:name w:val="164D13A2CA1545349DAD68E32B932E0F"/>
  </w:style>
  <w:style w:type="paragraph" w:customStyle="1" w:styleId="87CA1AED923D406FAC55F3DDE75FCE34">
    <w:name w:val="87CA1AED923D406FAC55F3DDE75FCE34"/>
  </w:style>
  <w:style w:type="paragraph" w:customStyle="1" w:styleId="00790659985A4B81A8A5461720918D5F">
    <w:name w:val="00790659985A4B81A8A5461720918D5F"/>
  </w:style>
  <w:style w:type="paragraph" w:customStyle="1" w:styleId="BDD22652214B4B66964582B0B81B8A8F">
    <w:name w:val="BDD22652214B4B66964582B0B81B8A8F"/>
  </w:style>
  <w:style w:type="paragraph" w:customStyle="1" w:styleId="F76986F338C04B51B2C27E8D169ADDBD">
    <w:name w:val="F76986F338C04B51B2C27E8D169ADDBD"/>
  </w:style>
  <w:style w:type="paragraph" w:customStyle="1" w:styleId="2F593165FF004200BC93FB1B042CED30">
    <w:name w:val="2F593165FF004200BC93FB1B042CED30"/>
  </w:style>
  <w:style w:type="paragraph" w:customStyle="1" w:styleId="919557A2B42542C6B7336886ED43092F">
    <w:name w:val="919557A2B42542C6B7336886ED43092F"/>
  </w:style>
  <w:style w:type="paragraph" w:customStyle="1" w:styleId="D12FD89B77D04E12BABB84650CCE97BE">
    <w:name w:val="D12FD89B77D04E12BABB84650CCE97BE"/>
  </w:style>
  <w:style w:type="paragraph" w:customStyle="1" w:styleId="62E7BA608BE743A5B9AD93C7BD7CA5A2">
    <w:name w:val="62E7BA608BE743A5B9AD93C7BD7CA5A2"/>
  </w:style>
  <w:style w:type="paragraph" w:customStyle="1" w:styleId="FB02456623624B02B8A03E074797539A">
    <w:name w:val="FB02456623624B02B8A03E074797539A"/>
  </w:style>
  <w:style w:type="paragraph" w:customStyle="1" w:styleId="8F442DA3943F4B5184DD21124F233789">
    <w:name w:val="8F442DA3943F4B5184DD21124F233789"/>
  </w:style>
  <w:style w:type="paragraph" w:customStyle="1" w:styleId="DD2F084A99594065BE38CDB4CB39E520">
    <w:name w:val="DD2F084A99594065BE38CDB4CB39E520"/>
  </w:style>
  <w:style w:type="paragraph" w:customStyle="1" w:styleId="940EB53269CE443D81F3F6C9E63F39B6">
    <w:name w:val="940EB53269CE443D81F3F6C9E63F39B6"/>
  </w:style>
  <w:style w:type="paragraph" w:customStyle="1" w:styleId="3DD2DEDBE0154F8A8F21A9424BA46EDC">
    <w:name w:val="3DD2DEDBE0154F8A8F21A9424BA46EDC"/>
  </w:style>
  <w:style w:type="paragraph" w:customStyle="1" w:styleId="9DFD88914AF64BA991899B21D114E9C3">
    <w:name w:val="9DFD88914AF64BA991899B21D114E9C3"/>
  </w:style>
  <w:style w:type="paragraph" w:customStyle="1" w:styleId="B26F50C4551B4D4AA6F7A1FA693251B1">
    <w:name w:val="B26F50C4551B4D4AA6F7A1FA693251B1"/>
  </w:style>
  <w:style w:type="paragraph" w:customStyle="1" w:styleId="BC7275DD50B542DB9E9EE2711E24066E">
    <w:name w:val="BC7275DD50B542DB9E9EE2711E2406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w:rsidRDefault="00771034"&gt;&lt;w:r&gt;&lt;w:t&gt;Pretest&lt;/w:t&gt;&lt;/w:r&gt;&lt;/w:p&gt;&lt;w:sectPr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E1E67886-A13B-4280-990C-FDB5F47C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paper(2)</Template>
  <TotalTime>14</TotalTime>
  <Pages>5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Wells</dc:creator>
  <cp:keywords/>
  <dc:description/>
  <cp:lastModifiedBy>Rush</cp:lastModifiedBy>
  <cp:revision>7</cp:revision>
  <dcterms:created xsi:type="dcterms:W3CDTF">2019-09-19T14:53:00Z</dcterms:created>
  <dcterms:modified xsi:type="dcterms:W3CDTF">2019-09-20T23:58:00Z</dcterms:modified>
</cp:coreProperties>
</file>